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5595E62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0BE4D70E" w:rsidR="0030463F" w:rsidRPr="000A7614" w:rsidRDefault="0030463F" w:rsidP="00B11E52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B11E52">
              <w:rPr>
                <w:rFonts w:eastAsia="Tahoma" w:cs="Arial"/>
              </w:rPr>
              <w:t xml:space="preserve">Paul </w:t>
            </w:r>
            <w:proofErr w:type="spellStart"/>
            <w:r w:rsidR="00B11E52">
              <w:rPr>
                <w:rFonts w:eastAsia="Tahoma" w:cs="Arial"/>
              </w:rPr>
              <w:t>Raynee</w:t>
            </w:r>
            <w:proofErr w:type="spellEnd"/>
            <w:r w:rsidR="00B11E52">
              <w:rPr>
                <w:rFonts w:eastAsia="Tahoma" w:cs="Arial"/>
              </w:rPr>
              <w:t xml:space="preserve"> D. Andres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13459D0D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045952">
              <w:rPr>
                <w:rFonts w:eastAsia="Tahoma" w:cs="Arial"/>
              </w:rPr>
              <w:t>11/13/2024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4F99819B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045952">
              <w:rPr>
                <w:rFonts w:eastAsia="Tahoma" w:cs="Arial"/>
              </w:rPr>
              <w:t>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F52D2B4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045952">
              <w:rPr>
                <w:rFonts w:eastAsia="Tahoma" w:cs="Arial"/>
              </w:rPr>
              <w:t>11/13/2024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01E4D6CF" w:rsidR="00A94627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</w:t>
      </w:r>
      <w:r w:rsidR="00636198" w:rsidRPr="000A7614">
        <w:rPr>
          <w:rFonts w:cs="Arial"/>
        </w:rPr>
        <w:t xml:space="preserve">– </w:t>
      </w:r>
      <w:r w:rsidR="00636198">
        <w:rPr>
          <w:rFonts w:cs="Arial"/>
        </w:rPr>
        <w:t>Kerberos</w:t>
      </w:r>
      <w:r w:rsidR="00806A5A">
        <w:rPr>
          <w:rFonts w:cs="Arial"/>
        </w:rPr>
        <w:t xml:space="preserve"> </w:t>
      </w:r>
      <w:r w:rsidR="00636198">
        <w:rPr>
          <w:rFonts w:cs="Arial"/>
        </w:rPr>
        <w:t>Lab Activity: A step-by-step Guide</w:t>
      </w:r>
    </w:p>
    <w:p w14:paraId="31417C71" w14:textId="77777777" w:rsidR="00636198" w:rsidRDefault="00636198" w:rsidP="00636198">
      <w:pPr>
        <w:pStyle w:val="BodyTextL25"/>
        <w:ind w:left="0"/>
      </w:pPr>
    </w:p>
    <w:p w14:paraId="2E381B2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Objective:</w:t>
      </w:r>
    </w:p>
    <w:p w14:paraId="39772CF8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Set up a basic Kerberos authentication system to understand how Kerberos manages secure logins through ticket-based access.</w:t>
      </w:r>
    </w:p>
    <w:p w14:paraId="2C04F299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Setup Requirements:</w:t>
      </w:r>
    </w:p>
    <w:p w14:paraId="54DB9C84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Two VMs in Oracle VM, both running a Linux distribution like Ubuntu or CentOS.</w:t>
      </w:r>
    </w:p>
    <w:p w14:paraId="081051FE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VM1: Kerberos Server</w:t>
      </w:r>
    </w:p>
    <w:p w14:paraId="75262F2C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VM2: Kerberos Client</w:t>
      </w:r>
    </w:p>
    <w:p w14:paraId="54ECAA23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1: Initial Setup and Package Installation</w:t>
      </w:r>
    </w:p>
    <w:p w14:paraId="1647E3FF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Update Packages on Both VMs:</w:t>
      </w:r>
    </w:p>
    <w:p w14:paraId="5F027AF6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Open a terminal on each VM and run:</w:t>
      </w:r>
    </w:p>
    <w:p w14:paraId="7D341A9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5D6DF45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update &amp;&amp; </w:t>
      </w: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apt upgrade -y</w:t>
      </w:r>
    </w:p>
    <w:p w14:paraId="7F40406A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Server Packages on VM1 (Kerberos Server):</w:t>
      </w:r>
    </w:p>
    <w:p w14:paraId="5EF4275B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VM1, install the Kerberos Key Distribution Center (KDC) and admin server:</w:t>
      </w:r>
    </w:p>
    <w:p w14:paraId="5796A9D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D3EF9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krb5-kdc krb5-admin-server -y</w:t>
      </w:r>
      <w:bookmarkStart w:id="0" w:name="_GoBack"/>
      <w:bookmarkEnd w:id="0"/>
    </w:p>
    <w:p w14:paraId="3F9C585D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Client Package on VM2 (Kerberos Client):</w:t>
      </w:r>
    </w:p>
    <w:p w14:paraId="6BF6CB1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VM2, install the Kerberos client software:</w:t>
      </w:r>
    </w:p>
    <w:p w14:paraId="75D91880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FB37D59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krb5-user -y</w:t>
      </w:r>
    </w:p>
    <w:p w14:paraId="53DCA2B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During installation, when prompted, enter the Kerberos realm you plan to set up, e.g., MYLAB.LOCAL.</w:t>
      </w:r>
    </w:p>
    <w:p w14:paraId="525A0E62" w14:textId="77777777" w:rsidR="00636198" w:rsidRPr="00636198" w:rsidRDefault="00B11E52" w:rsidP="00636198">
      <w:pPr>
        <w:pStyle w:val="BodyTextL25"/>
        <w:rPr>
          <w:lang w:val="en-PH"/>
        </w:rPr>
      </w:pPr>
      <w:r>
        <w:rPr>
          <w:lang w:val="en-PH"/>
        </w:rPr>
        <w:pict w14:anchorId="0904E7CC">
          <v:rect id="_x0000_i1025" style="width:0;height:1.5pt" o:hralign="center" o:hrstd="t" o:hr="t" fillcolor="#a0a0a0" stroked="f"/>
        </w:pict>
      </w:r>
    </w:p>
    <w:p w14:paraId="63E69446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2: Configure the Kerberos Server (VM1)</w:t>
      </w:r>
    </w:p>
    <w:p w14:paraId="1FD336F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File:</w:t>
      </w:r>
    </w:p>
    <w:p w14:paraId="04F187E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editing:</w:t>
      </w:r>
    </w:p>
    <w:p w14:paraId="40F6F29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lastRenderedPageBreak/>
        <w:t>bash</w:t>
      </w:r>
      <w:proofErr w:type="gramEnd"/>
    </w:p>
    <w:p w14:paraId="233D9B8F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0D859345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Set the realm as MYLAB.LOCAL. You should also specify the KDC and admin server as VM1’s hostname or IP address:</w:t>
      </w:r>
    </w:p>
    <w:p w14:paraId="586F7B22" w14:textId="77777777" w:rsidR="00636198" w:rsidRPr="00636198" w:rsidRDefault="00636198" w:rsidP="00636198">
      <w:pPr>
        <w:pStyle w:val="BodyTextL25"/>
        <w:rPr>
          <w:lang w:val="en-PH"/>
        </w:rPr>
      </w:pPr>
      <w:proofErr w:type="spellStart"/>
      <w:proofErr w:type="gramStart"/>
      <w:r w:rsidRPr="00636198">
        <w:rPr>
          <w:lang w:val="en-PH"/>
        </w:rPr>
        <w:t>ini</w:t>
      </w:r>
      <w:proofErr w:type="spellEnd"/>
      <w:proofErr w:type="gramEnd"/>
    </w:p>
    <w:p w14:paraId="1D124405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spellStart"/>
      <w:proofErr w:type="gramStart"/>
      <w:r w:rsidRPr="00636198">
        <w:rPr>
          <w:lang w:val="en-PH"/>
        </w:rPr>
        <w:t>libdefaults</w:t>
      </w:r>
      <w:proofErr w:type="spellEnd"/>
      <w:proofErr w:type="gramEnd"/>
      <w:r w:rsidRPr="00636198">
        <w:rPr>
          <w:lang w:val="en-PH"/>
        </w:rPr>
        <w:t>]</w:t>
      </w:r>
    </w:p>
    <w:p w14:paraId="60C82544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</w:t>
      </w:r>
      <w:proofErr w:type="spellStart"/>
      <w:r w:rsidRPr="00636198">
        <w:rPr>
          <w:lang w:val="en-PH"/>
        </w:rPr>
        <w:t>default_realm</w:t>
      </w:r>
      <w:proofErr w:type="spellEnd"/>
      <w:r w:rsidRPr="00636198">
        <w:rPr>
          <w:lang w:val="en-PH"/>
        </w:rPr>
        <w:t xml:space="preserve"> = MYLAB.LOCAL</w:t>
      </w:r>
    </w:p>
    <w:p w14:paraId="794A9D68" w14:textId="77777777" w:rsidR="00636198" w:rsidRPr="00636198" w:rsidRDefault="00636198" w:rsidP="00636198">
      <w:pPr>
        <w:pStyle w:val="BodyTextL25"/>
        <w:rPr>
          <w:lang w:val="en-PH"/>
        </w:rPr>
      </w:pPr>
    </w:p>
    <w:p w14:paraId="3E859AB7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gramStart"/>
      <w:r w:rsidRPr="00636198">
        <w:rPr>
          <w:lang w:val="en-PH"/>
        </w:rPr>
        <w:t>realms</w:t>
      </w:r>
      <w:proofErr w:type="gramEnd"/>
      <w:r w:rsidRPr="00636198">
        <w:rPr>
          <w:lang w:val="en-PH"/>
        </w:rPr>
        <w:t>]</w:t>
      </w:r>
    </w:p>
    <w:p w14:paraId="268D22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MYLAB.LOCAL = {</w:t>
      </w:r>
    </w:p>
    <w:p w14:paraId="0F7A98B6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proofErr w:type="gramStart"/>
      <w:r w:rsidRPr="00636198">
        <w:rPr>
          <w:lang w:val="en-PH"/>
        </w:rPr>
        <w:t>kdc</w:t>
      </w:r>
      <w:proofErr w:type="spellEnd"/>
      <w:proofErr w:type="gramEnd"/>
      <w:r w:rsidRPr="00636198">
        <w:rPr>
          <w:lang w:val="en-PH"/>
        </w:rPr>
        <w:t xml:space="preserve"> = &lt;VM1_IP_or_hostname&gt;</w:t>
      </w:r>
    </w:p>
    <w:p w14:paraId="6D412E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r w:rsidRPr="00636198">
        <w:rPr>
          <w:lang w:val="en-PH"/>
        </w:rPr>
        <w:t>admin_server</w:t>
      </w:r>
      <w:proofErr w:type="spellEnd"/>
      <w:r w:rsidRPr="00636198">
        <w:rPr>
          <w:lang w:val="en-PH"/>
        </w:rPr>
        <w:t xml:space="preserve"> = &lt;VM1_IP_or_hostname&gt;</w:t>
      </w:r>
    </w:p>
    <w:p w14:paraId="78AB2ACD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}</w:t>
      </w:r>
    </w:p>
    <w:p w14:paraId="5995FD5F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Save and close the file (</w:t>
      </w:r>
      <w:proofErr w:type="spellStart"/>
      <w:r w:rsidRPr="00636198">
        <w:rPr>
          <w:lang w:val="en-PH"/>
        </w:rPr>
        <w:t>Ctrl+X</w:t>
      </w:r>
      <w:proofErr w:type="spellEnd"/>
      <w:r w:rsidRPr="00636198">
        <w:rPr>
          <w:lang w:val="en-PH"/>
        </w:rPr>
        <w:t>, then Y, and Enter to confirm).</w:t>
      </w:r>
    </w:p>
    <w:p w14:paraId="6A260BF0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Initialize the Kerberos Database:</w:t>
      </w:r>
    </w:p>
    <w:p w14:paraId="50A4DBA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Create the database for the Kerberos realm:</w:t>
      </w:r>
    </w:p>
    <w:p w14:paraId="5F8AFA2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4E4532A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krb5_newrealm</w:t>
      </w:r>
    </w:p>
    <w:p w14:paraId="76575BAE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You will be prompted to set a password for the Kerberos database.</w:t>
      </w:r>
    </w:p>
    <w:p w14:paraId="106511E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Start and Enable the Kerberos Services:</w:t>
      </w:r>
    </w:p>
    <w:p w14:paraId="106DAAB6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Start the KDC and admin server, and ensure they start automatically on boot:</w:t>
      </w:r>
    </w:p>
    <w:p w14:paraId="5A3AB40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711484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krb5-kdc</w:t>
      </w:r>
    </w:p>
    <w:p w14:paraId="6D0E011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krb5-admin-server</w:t>
      </w:r>
    </w:p>
    <w:p w14:paraId="4D4CA599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krb5-kdc</w:t>
      </w:r>
    </w:p>
    <w:p w14:paraId="1079BB1F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krb5-admin-server</w:t>
      </w:r>
    </w:p>
    <w:p w14:paraId="290C5441" w14:textId="77777777" w:rsidR="00636198" w:rsidRPr="00636198" w:rsidRDefault="00B11E52" w:rsidP="00636198">
      <w:pPr>
        <w:pStyle w:val="BodyTextL25"/>
        <w:rPr>
          <w:lang w:val="en-PH"/>
        </w:rPr>
      </w:pPr>
      <w:r>
        <w:rPr>
          <w:lang w:val="en-PH"/>
        </w:rPr>
        <w:pict w14:anchorId="1C3D3921">
          <v:rect id="_x0000_i1026" style="width:0;height:1.5pt" o:hralign="center" o:hrstd="t" o:hr="t" fillcolor="#a0a0a0" stroked="f"/>
        </w:pict>
      </w:r>
    </w:p>
    <w:p w14:paraId="5908F9B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3: Set Up a Kerberos User Principal</w:t>
      </w:r>
    </w:p>
    <w:p w14:paraId="48617D02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Create a New User Principal:</w:t>
      </w:r>
    </w:p>
    <w:p w14:paraId="5F059C27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Run the following command to create a test user in the Kerberos realm:</w:t>
      </w:r>
    </w:p>
    <w:p w14:paraId="7544699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5409F39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addprinc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testuser@MYLAB.LOCAL</w:t>
      </w:r>
      <w:proofErr w:type="spellEnd"/>
      <w:r w:rsidRPr="00636198">
        <w:rPr>
          <w:i/>
          <w:iCs/>
          <w:lang w:val="en-PH"/>
        </w:rPr>
        <w:t>"</w:t>
      </w:r>
    </w:p>
    <w:p w14:paraId="1CD210F1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 xml:space="preserve">Set a password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41E0AC6A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Verify the User Principal:</w:t>
      </w:r>
    </w:p>
    <w:p w14:paraId="6343478E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To confirm the principal is created, list all principals:</w:t>
      </w:r>
    </w:p>
    <w:p w14:paraId="271D05C1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5617681" w14:textId="77777777" w:rsidR="00636198" w:rsidRPr="00636198" w:rsidRDefault="00636198" w:rsidP="00636198">
      <w:pPr>
        <w:pStyle w:val="BodyTextL25"/>
        <w:rPr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listprincs</w:t>
      </w:r>
      <w:proofErr w:type="spellEnd"/>
      <w:r w:rsidRPr="00636198">
        <w:rPr>
          <w:i/>
          <w:iCs/>
          <w:lang w:val="en-PH"/>
        </w:rPr>
        <w:t>"</w:t>
      </w:r>
    </w:p>
    <w:p w14:paraId="070BE645" w14:textId="77777777" w:rsidR="00636198" w:rsidRPr="00636198" w:rsidRDefault="00B11E52" w:rsidP="00636198">
      <w:pPr>
        <w:pStyle w:val="BodyTextL25"/>
        <w:rPr>
          <w:lang w:val="en-PH"/>
        </w:rPr>
      </w:pPr>
      <w:r>
        <w:rPr>
          <w:lang w:val="en-PH"/>
        </w:rPr>
        <w:lastRenderedPageBreak/>
        <w:pict w14:anchorId="73C56D6B">
          <v:rect id="_x0000_i1027" style="width:0;height:1.5pt" o:hralign="center" o:hrstd="t" o:hr="t" fillcolor="#a0a0a0" stroked="f"/>
        </w:pict>
      </w:r>
    </w:p>
    <w:p w14:paraId="6E8D8967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4: Configure the Kerberos Client (VM2)</w:t>
      </w:r>
    </w:p>
    <w:p w14:paraId="46DD384B" w14:textId="77777777" w:rsidR="00636198" w:rsidRPr="00636198" w:rsidRDefault="00636198" w:rsidP="00636198">
      <w:pPr>
        <w:pStyle w:val="BodyTextL25"/>
        <w:numPr>
          <w:ilvl w:val="0"/>
          <w:numId w:val="34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 on VM2:</w:t>
      </w:r>
    </w:p>
    <w:p w14:paraId="2FC56319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 on VM2:</w:t>
      </w:r>
    </w:p>
    <w:p w14:paraId="4277855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B417697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696F3E9E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Set the default realm to MYLAB.LOCAL and point to the KDC and admin server on VM1. The configuration should match what you set on VM1.</w:t>
      </w:r>
    </w:p>
    <w:p w14:paraId="6BC22357" w14:textId="77777777" w:rsidR="00636198" w:rsidRPr="00636198" w:rsidRDefault="00B11E52" w:rsidP="00636198">
      <w:pPr>
        <w:pStyle w:val="BodyTextL25"/>
        <w:rPr>
          <w:lang w:val="en-PH"/>
        </w:rPr>
      </w:pPr>
      <w:r>
        <w:rPr>
          <w:lang w:val="en-PH"/>
        </w:rPr>
        <w:pict w14:anchorId="7803982E">
          <v:rect id="_x0000_i1028" style="width:0;height:1.5pt" o:hralign="center" o:hrstd="t" o:hr="t" fillcolor="#a0a0a0" stroked="f"/>
        </w:pict>
      </w:r>
    </w:p>
    <w:p w14:paraId="11D2A8AF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5: Test Kerberos Authentication</w:t>
      </w:r>
    </w:p>
    <w:p w14:paraId="599E0096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Request a Kerberos Ticket for the User on VM2:</w:t>
      </w:r>
    </w:p>
    <w:p w14:paraId="1D89717B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In the terminal on VM2, request a ticket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:</w:t>
      </w:r>
    </w:p>
    <w:p w14:paraId="3CD3403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34C32823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kinit</w:t>
      </w:r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testuser@MYLAB.LOCAL</w:t>
      </w:r>
      <w:proofErr w:type="spellEnd"/>
    </w:p>
    <w:p w14:paraId="3DE79D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Enter the password you set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79971E4C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Verify the Ticket:</w:t>
      </w:r>
    </w:p>
    <w:p w14:paraId="357250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Check if the ticket was issued by listing active Kerberos tickets:</w:t>
      </w:r>
    </w:p>
    <w:p w14:paraId="7D8C169D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30830C" w14:textId="12D7A56F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list</w:t>
      </w:r>
      <w:proofErr w:type="gramEnd"/>
    </w:p>
    <w:p w14:paraId="4220303D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You should see details about the ticket, such as the principal and expiration time, confirming successful Kerberos authentication.</w:t>
      </w:r>
    </w:p>
    <w:p w14:paraId="665146E8" w14:textId="4CDCE5D1" w:rsidR="00636198" w:rsidRDefault="00636198" w:rsidP="00636198">
      <w:pPr>
        <w:pStyle w:val="BodyTextL25"/>
      </w:pPr>
    </w:p>
    <w:p w14:paraId="123D47A0" w14:textId="77777777" w:rsidR="009F7EB5" w:rsidRDefault="009F7EB5" w:rsidP="00636198">
      <w:pPr>
        <w:pStyle w:val="BodyTextL25"/>
      </w:pPr>
    </w:p>
    <w:p w14:paraId="53F173F4" w14:textId="77777777" w:rsidR="009F7EB5" w:rsidRDefault="009F7EB5" w:rsidP="00636198">
      <w:pPr>
        <w:pStyle w:val="BodyTextL25"/>
      </w:pPr>
    </w:p>
    <w:p w14:paraId="70FA45A2" w14:textId="77777777" w:rsidR="009F7EB5" w:rsidRDefault="009F7EB5" w:rsidP="00636198">
      <w:pPr>
        <w:pStyle w:val="BodyTextL25"/>
      </w:pPr>
    </w:p>
    <w:p w14:paraId="4C4E4A91" w14:textId="77777777" w:rsidR="009F7EB5" w:rsidRDefault="009F7EB5" w:rsidP="00636198">
      <w:pPr>
        <w:pStyle w:val="BodyTextL25"/>
      </w:pPr>
    </w:p>
    <w:p w14:paraId="728F7A1C" w14:textId="77777777" w:rsidR="009F7EB5" w:rsidRDefault="009F7EB5" w:rsidP="00636198">
      <w:pPr>
        <w:pStyle w:val="BodyTextL25"/>
      </w:pPr>
    </w:p>
    <w:p w14:paraId="054C716C" w14:textId="77777777" w:rsidR="009F7EB5" w:rsidRDefault="009F7EB5" w:rsidP="00636198">
      <w:pPr>
        <w:pStyle w:val="BodyTextL25"/>
      </w:pPr>
    </w:p>
    <w:p w14:paraId="60A7E96A" w14:textId="77777777" w:rsidR="009F7EB5" w:rsidRDefault="009F7EB5" w:rsidP="00636198">
      <w:pPr>
        <w:pStyle w:val="BodyTextL25"/>
      </w:pPr>
    </w:p>
    <w:p w14:paraId="24B275A8" w14:textId="77777777" w:rsidR="009F7EB5" w:rsidRDefault="009F7EB5" w:rsidP="00636198">
      <w:pPr>
        <w:pStyle w:val="BodyTextL25"/>
      </w:pPr>
    </w:p>
    <w:p w14:paraId="6D5861F4" w14:textId="77777777" w:rsidR="009F7EB5" w:rsidRDefault="009F7EB5" w:rsidP="00636198">
      <w:pPr>
        <w:pStyle w:val="BodyTextL25"/>
      </w:pPr>
    </w:p>
    <w:p w14:paraId="72B2C91F" w14:textId="77777777" w:rsidR="009F7EB5" w:rsidRDefault="009F7EB5" w:rsidP="00636198">
      <w:pPr>
        <w:pStyle w:val="BodyTextL25"/>
      </w:pPr>
    </w:p>
    <w:p w14:paraId="4FDA914A" w14:textId="77777777" w:rsidR="009F7EB5" w:rsidRDefault="009F7EB5" w:rsidP="00636198">
      <w:pPr>
        <w:pStyle w:val="BodyTextL25"/>
      </w:pPr>
    </w:p>
    <w:p w14:paraId="0F04946F" w14:textId="77777777" w:rsidR="009F7EB5" w:rsidRDefault="009F7EB5" w:rsidP="00636198">
      <w:pPr>
        <w:pStyle w:val="BodyTextL25"/>
      </w:pPr>
    </w:p>
    <w:p w14:paraId="3DBF23EA" w14:textId="77777777" w:rsidR="009F7EB5" w:rsidRDefault="009F7EB5" w:rsidP="00636198">
      <w:pPr>
        <w:pStyle w:val="BodyTextL25"/>
      </w:pPr>
    </w:p>
    <w:p w14:paraId="68D1ADAF" w14:textId="77777777" w:rsidR="009F7EB5" w:rsidRDefault="009F7EB5" w:rsidP="00636198">
      <w:pPr>
        <w:pStyle w:val="BodyTextL25"/>
      </w:pPr>
    </w:p>
    <w:p w14:paraId="4F00FF12" w14:textId="77777777" w:rsidR="009F7EB5" w:rsidRDefault="009F7EB5" w:rsidP="00636198">
      <w:pPr>
        <w:pStyle w:val="BodyTextL25"/>
      </w:pPr>
    </w:p>
    <w:p w14:paraId="74462FFA" w14:textId="77777777" w:rsidR="009F7EB5" w:rsidRDefault="009F7EB5" w:rsidP="00636198">
      <w:pPr>
        <w:pStyle w:val="BodyTextL25"/>
      </w:pPr>
    </w:p>
    <w:p w14:paraId="43AB6CE0" w14:textId="2F1AEC90" w:rsidR="009F7EB5" w:rsidRDefault="009F7EB5" w:rsidP="00636198">
      <w:pPr>
        <w:pStyle w:val="BodyTextL25"/>
      </w:pPr>
      <w:r>
        <w:lastRenderedPageBreak/>
        <w:t>STEP1:</w:t>
      </w:r>
    </w:p>
    <w:p w14:paraId="562BD5CA" w14:textId="22607C4D" w:rsidR="009F7EB5" w:rsidRDefault="009F7EB5" w:rsidP="00636198">
      <w:pPr>
        <w:pStyle w:val="BodyTextL25"/>
      </w:pPr>
      <w:r>
        <w:t>Server:</w:t>
      </w:r>
    </w:p>
    <w:p w14:paraId="36F2171F" w14:textId="3165947B" w:rsidR="009F7EB5" w:rsidRDefault="009F7EB5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61276535" wp14:editId="4D01B93A">
            <wp:extent cx="3638550" cy="26216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3 1011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50" cy="26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B124" w14:textId="2732297E" w:rsidR="009F7EB5" w:rsidRDefault="009F7EB5" w:rsidP="00636198">
      <w:pPr>
        <w:pStyle w:val="BodyTextL25"/>
      </w:pPr>
      <w:r>
        <w:t>Client:</w:t>
      </w:r>
    </w:p>
    <w:p w14:paraId="1807D486" w14:textId="27A231B1" w:rsidR="009F7EB5" w:rsidRDefault="009F7EB5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14592BF2" wp14:editId="066AF75B">
            <wp:extent cx="3701192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3 1027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107" cy="25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39E0" w14:textId="75304EA9" w:rsidR="009F7EB5" w:rsidRDefault="009F7EB5" w:rsidP="009F7EB5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10D46E43" wp14:editId="40A0D5A1">
            <wp:extent cx="3724275" cy="1990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13 101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81" cy="20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AD0B" w14:textId="77777777" w:rsidR="009F7EB5" w:rsidRDefault="009F7EB5" w:rsidP="009F7EB5">
      <w:pPr>
        <w:pStyle w:val="BodyTextL25"/>
      </w:pPr>
    </w:p>
    <w:p w14:paraId="071D296F" w14:textId="216B31FF" w:rsidR="009F7EB5" w:rsidRDefault="009F7EB5" w:rsidP="00636198">
      <w:pPr>
        <w:pStyle w:val="BodyTextL25"/>
      </w:pPr>
      <w:r>
        <w:t>STEP2:</w:t>
      </w:r>
    </w:p>
    <w:p w14:paraId="7D1456DB" w14:textId="2A6A1C3E" w:rsidR="009F7EB5" w:rsidRDefault="009F7EB5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43CA3085" wp14:editId="28F118CB">
            <wp:extent cx="3943350" cy="279608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13 1018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10" cy="28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575" w14:textId="662B22E3" w:rsidR="009F7EB5" w:rsidRDefault="009F7EB5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1FE64A5D" wp14:editId="3BAAABF7">
            <wp:extent cx="5295900" cy="268061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13 1019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73" cy="26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F6A7" w14:textId="52855A8F" w:rsidR="009F7EB5" w:rsidRDefault="009F7EB5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60F0064D" wp14:editId="5B9DAC95">
            <wp:extent cx="5334000" cy="188342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13 102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08" cy="18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C1B8" w14:textId="77777777" w:rsidR="009F7EB5" w:rsidRDefault="009F7EB5" w:rsidP="00636198">
      <w:pPr>
        <w:pStyle w:val="BodyTextL25"/>
      </w:pPr>
    </w:p>
    <w:p w14:paraId="22FE8A24" w14:textId="77777777" w:rsidR="009F7EB5" w:rsidRDefault="009F7EB5" w:rsidP="00636198">
      <w:pPr>
        <w:pStyle w:val="BodyTextL25"/>
      </w:pPr>
    </w:p>
    <w:p w14:paraId="1A0648F1" w14:textId="2CA48DF9" w:rsidR="009F7EB5" w:rsidRDefault="009F7EB5" w:rsidP="00636198">
      <w:pPr>
        <w:pStyle w:val="BodyTextL25"/>
      </w:pPr>
      <w:r>
        <w:t>STEP3:</w:t>
      </w:r>
    </w:p>
    <w:p w14:paraId="3FE755A9" w14:textId="02755773" w:rsidR="009F7EB5" w:rsidRDefault="009F7EB5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6AA8872E" wp14:editId="71F46760">
            <wp:extent cx="5791200" cy="1356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1-13 1022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667" cy="13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C19B" w14:textId="77777777" w:rsidR="009F7EB5" w:rsidRDefault="009F7EB5" w:rsidP="00636198">
      <w:pPr>
        <w:pStyle w:val="BodyTextL25"/>
      </w:pPr>
    </w:p>
    <w:p w14:paraId="482ECC5B" w14:textId="315C24B9" w:rsidR="009F7EB5" w:rsidRDefault="009F7EB5" w:rsidP="00636198">
      <w:pPr>
        <w:pStyle w:val="BodyTextL25"/>
      </w:pPr>
      <w:r>
        <w:t>STEP4:</w:t>
      </w:r>
    </w:p>
    <w:p w14:paraId="36F997B0" w14:textId="44AE4ECD" w:rsidR="009F7EB5" w:rsidRDefault="00D913EE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6E11FA97" wp14:editId="7B52E996">
            <wp:extent cx="4524375" cy="321924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1-13 1038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59" cy="32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222B" w14:textId="77777777" w:rsidR="00D913EE" w:rsidRDefault="00D913EE" w:rsidP="00636198">
      <w:pPr>
        <w:pStyle w:val="BodyTextL25"/>
      </w:pPr>
    </w:p>
    <w:p w14:paraId="1CA39D12" w14:textId="77777777" w:rsidR="00D913EE" w:rsidRDefault="00D913EE" w:rsidP="00636198">
      <w:pPr>
        <w:pStyle w:val="BodyTextL25"/>
      </w:pPr>
    </w:p>
    <w:p w14:paraId="2A7206BB" w14:textId="087FAE10" w:rsidR="009F7EB5" w:rsidRDefault="00D913EE" w:rsidP="00636198">
      <w:pPr>
        <w:pStyle w:val="BodyTextL25"/>
      </w:pPr>
      <w:r>
        <w:t>STEP5:</w:t>
      </w:r>
    </w:p>
    <w:p w14:paraId="25455A88" w14:textId="7C417B92" w:rsidR="00D913EE" w:rsidRPr="00636198" w:rsidRDefault="00D913EE" w:rsidP="00636198">
      <w:pPr>
        <w:pStyle w:val="BodyTextL25"/>
      </w:pPr>
      <w:r>
        <w:rPr>
          <w:noProof/>
          <w:lang w:val="en-PH" w:eastAsia="en-PH"/>
        </w:rPr>
        <w:drawing>
          <wp:inline distT="0" distB="0" distL="0" distR="0" wp14:anchorId="772E9688" wp14:editId="3FB09244">
            <wp:extent cx="6143625" cy="137223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1-13 1045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EE" w:rsidRPr="00636198" w:rsidSect="00CB2EEC">
      <w:footerReference w:type="default" r:id="rId18"/>
      <w:headerReference w:type="first" r:id="rId19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1DAC6" w14:textId="77777777" w:rsidR="00557BCF" w:rsidRDefault="00557BCF" w:rsidP="00710659">
      <w:pPr>
        <w:spacing w:after="0" w:line="240" w:lineRule="auto"/>
      </w:pPr>
      <w:r>
        <w:separator/>
      </w:r>
    </w:p>
    <w:p w14:paraId="68D2DD9B" w14:textId="77777777" w:rsidR="00557BCF" w:rsidRDefault="00557BCF"/>
  </w:endnote>
  <w:endnote w:type="continuationSeparator" w:id="0">
    <w:p w14:paraId="32D52A56" w14:textId="77777777" w:rsidR="00557BCF" w:rsidRDefault="00557BCF" w:rsidP="00710659">
      <w:pPr>
        <w:spacing w:after="0" w:line="240" w:lineRule="auto"/>
      </w:pPr>
      <w:r>
        <w:continuationSeparator/>
      </w:r>
    </w:p>
    <w:p w14:paraId="36C5F0FF" w14:textId="77777777" w:rsidR="00557BCF" w:rsidRDefault="00557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2A2CC29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11E5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11E5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D63E1" w14:textId="77777777" w:rsidR="00557BCF" w:rsidRDefault="00557BCF" w:rsidP="00710659">
      <w:pPr>
        <w:spacing w:after="0" w:line="240" w:lineRule="auto"/>
      </w:pPr>
      <w:r>
        <w:separator/>
      </w:r>
    </w:p>
    <w:p w14:paraId="6F6D61E9" w14:textId="77777777" w:rsidR="00557BCF" w:rsidRDefault="00557BCF"/>
  </w:footnote>
  <w:footnote w:type="continuationSeparator" w:id="0">
    <w:p w14:paraId="35289DA5" w14:textId="77777777" w:rsidR="00557BCF" w:rsidRDefault="00557BCF" w:rsidP="00710659">
      <w:pPr>
        <w:spacing w:after="0" w:line="240" w:lineRule="auto"/>
      </w:pPr>
      <w:r>
        <w:continuationSeparator/>
      </w:r>
    </w:p>
    <w:p w14:paraId="72349D9A" w14:textId="77777777" w:rsidR="00557BCF" w:rsidRDefault="00557B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F38F0"/>
    <w:multiLevelType w:val="multilevel"/>
    <w:tmpl w:val="09C2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D24D0"/>
    <w:multiLevelType w:val="multilevel"/>
    <w:tmpl w:val="E13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7574B"/>
    <w:multiLevelType w:val="multilevel"/>
    <w:tmpl w:val="38B6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75D"/>
    <w:multiLevelType w:val="multilevel"/>
    <w:tmpl w:val="348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B4CD6"/>
    <w:multiLevelType w:val="multilevel"/>
    <w:tmpl w:val="F9E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DC1615A"/>
    <w:multiLevelType w:val="hybridMultilevel"/>
    <w:tmpl w:val="1EE0B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5C07"/>
    <w:multiLevelType w:val="multilevel"/>
    <w:tmpl w:val="772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9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9"/>
  </w:num>
  <w:num w:numId="6">
    <w:abstractNumId w:val="1"/>
  </w:num>
  <w:num w:numId="7">
    <w:abstractNumId w:val="3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9"/>
  </w:num>
  <w:num w:numId="10">
    <w:abstractNumId w:val="29"/>
  </w:num>
  <w:num w:numId="11">
    <w:abstractNumId w:val="11"/>
  </w:num>
  <w:num w:numId="12">
    <w:abstractNumId w:val="12"/>
  </w:num>
  <w:num w:numId="13">
    <w:abstractNumId w:val="15"/>
  </w:num>
  <w:num w:numId="14">
    <w:abstractNumId w:val="22"/>
  </w:num>
  <w:num w:numId="15">
    <w:abstractNumId w:val="25"/>
  </w:num>
  <w:num w:numId="16">
    <w:abstractNumId w:val="7"/>
  </w:num>
  <w:num w:numId="17">
    <w:abstractNumId w:val="23"/>
  </w:num>
  <w:num w:numId="18">
    <w:abstractNumId w:val="8"/>
  </w:num>
  <w:num w:numId="19">
    <w:abstractNumId w:val="24"/>
  </w:num>
  <w:num w:numId="20">
    <w:abstractNumId w:val="26"/>
  </w:num>
  <w:num w:numId="21">
    <w:abstractNumId w:val="18"/>
  </w:num>
  <w:num w:numId="22">
    <w:abstractNumId w:val="28"/>
  </w:num>
  <w:num w:numId="23">
    <w:abstractNumId w:val="0"/>
  </w:num>
  <w:num w:numId="24">
    <w:abstractNumId w:val="19"/>
  </w:num>
  <w:num w:numId="25">
    <w:abstractNumId w:val="13"/>
  </w:num>
  <w:num w:numId="26">
    <w:abstractNumId w:val="6"/>
  </w:num>
  <w:num w:numId="27">
    <w:abstractNumId w:val="27"/>
  </w:num>
  <w:num w:numId="28">
    <w:abstractNumId w:val="4"/>
  </w:num>
  <w:num w:numId="29">
    <w:abstractNumId w:val="30"/>
  </w:num>
  <w:num w:numId="30">
    <w:abstractNumId w:val="21"/>
  </w:num>
  <w:num w:numId="31">
    <w:abstractNumId w:val="14"/>
  </w:num>
  <w:num w:numId="32">
    <w:abstractNumId w:val="2"/>
  </w:num>
  <w:num w:numId="33">
    <w:abstractNumId w:val="31"/>
  </w:num>
  <w:num w:numId="34">
    <w:abstractNumId w:val="16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952"/>
    <w:rsid w:val="00050BA4"/>
    <w:rsid w:val="00051738"/>
    <w:rsid w:val="0005242B"/>
    <w:rsid w:val="00052548"/>
    <w:rsid w:val="00060696"/>
    <w:rsid w:val="00062648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97C89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57BCF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A5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718AD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9F7EB5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09D"/>
    <w:rsid w:val="00A73EBA"/>
    <w:rsid w:val="00A754B4"/>
    <w:rsid w:val="00A75CD7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11E52"/>
    <w:rsid w:val="00B2496B"/>
    <w:rsid w:val="00B27499"/>
    <w:rsid w:val="00B3010D"/>
    <w:rsid w:val="00B35151"/>
    <w:rsid w:val="00B433F2"/>
    <w:rsid w:val="00B458E8"/>
    <w:rsid w:val="00B5397B"/>
    <w:rsid w:val="00B53EE9"/>
    <w:rsid w:val="00B56BE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EE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DBA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ED273-612C-443F-8172-98E6D56A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620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andres_p</cp:lastModifiedBy>
  <cp:revision>37</cp:revision>
  <cp:lastPrinted>2019-07-22T17:12:00Z</cp:lastPrinted>
  <dcterms:created xsi:type="dcterms:W3CDTF">2021-08-22T11:22:00Z</dcterms:created>
  <dcterms:modified xsi:type="dcterms:W3CDTF">2024-11-20T00:38:00Z</dcterms:modified>
</cp:coreProperties>
</file>